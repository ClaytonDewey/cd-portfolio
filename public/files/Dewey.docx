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51D8A" w14:textId="47D49ED7" w:rsidR="00253A2C" w:rsidRDefault="00112BC0">
      <w:pPr>
        <w:pStyle w:val="Name"/>
      </w:pPr>
      <w:r>
        <w:t>Clayton Dewey</w:t>
      </w:r>
    </w:p>
    <w:p w14:paraId="6E4B0B5A" w14:textId="4EA395CF" w:rsidR="00253A2C" w:rsidRDefault="00112BC0">
      <w:pPr>
        <w:pStyle w:val="ContactInfo"/>
      </w:pPr>
      <w:r>
        <w:t xml:space="preserve">(608) 509-2122 | </w:t>
      </w:r>
      <w:hyperlink r:id="rId7" w:history="1">
        <w:r w:rsidRPr="006E180A">
          <w:rPr>
            <w:rStyle w:val="Hyperlink"/>
          </w:rPr>
          <w:t>clay@claytondewey.com</w:t>
        </w:r>
      </w:hyperlink>
      <w:r>
        <w:t xml:space="preserve"> | linkedin.com/in/</w:t>
      </w:r>
      <w:proofErr w:type="spellStart"/>
      <w:r>
        <w:t>claytondewey</w:t>
      </w:r>
      <w:proofErr w:type="spellEnd"/>
      <w:r>
        <w:br/>
        <w:t>github.com/</w:t>
      </w:r>
      <w:proofErr w:type="spellStart"/>
      <w:r>
        <w:t>claytondewey</w:t>
      </w:r>
      <w:proofErr w:type="spellEnd"/>
      <w:r>
        <w:t xml:space="preserve"> | www.claytondewey.com</w:t>
      </w:r>
    </w:p>
    <w:p w14:paraId="23DB8C59" w14:textId="77777777" w:rsidR="00253A2C" w:rsidRDefault="00000000">
      <w:pPr>
        <w:pStyle w:val="Heading1"/>
      </w:pPr>
      <w:sdt>
        <w:sdtPr>
          <w:id w:val="617349259"/>
          <w:placeholder>
            <w:docPart w:val="B48F86ED9F4B31489B7C5BC1D688E02A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38A40282" w14:textId="1B72467E" w:rsidR="00253A2C" w:rsidRDefault="00112BC0">
      <w:pPr>
        <w:pStyle w:val="Heading2"/>
      </w:pPr>
      <w:r>
        <w:t>University Book Store</w:t>
      </w:r>
    </w:p>
    <w:p w14:paraId="0700F658" w14:textId="1DFE8E30" w:rsidR="00253A2C" w:rsidRDefault="00112BC0">
      <w:pPr>
        <w:pStyle w:val="Heading3"/>
      </w:pPr>
      <w:r>
        <w:t>Web Administrator / February 2003 - Present</w:t>
      </w:r>
    </w:p>
    <w:p w14:paraId="22E7BAF3" w14:textId="11A98EF1" w:rsidR="00112BC0" w:rsidRDefault="00112BC0" w:rsidP="00112BC0">
      <w:pPr>
        <w:pStyle w:val="ListParagraph"/>
        <w:numPr>
          <w:ilvl w:val="0"/>
          <w:numId w:val="11"/>
        </w:numPr>
      </w:pPr>
      <w:r>
        <w:t>Sole developer specializing in HTML/CSS.</w:t>
      </w:r>
    </w:p>
    <w:p w14:paraId="0D88D7A0" w14:textId="3D1B7C47" w:rsidR="00112BC0" w:rsidRDefault="00112BC0" w:rsidP="00112BC0">
      <w:pPr>
        <w:pStyle w:val="ListParagraph"/>
        <w:numPr>
          <w:ilvl w:val="0"/>
          <w:numId w:val="11"/>
        </w:numPr>
      </w:pPr>
      <w:r>
        <w:t>Developed and maintained three full-time e-commerce sites and two seasonal ecommerce sites generating approximately $2,200,000 in sales annually.</w:t>
      </w:r>
    </w:p>
    <w:p w14:paraId="21D94B5D" w14:textId="1D699815" w:rsidR="00112BC0" w:rsidRDefault="00112BC0" w:rsidP="009B0B5A">
      <w:pPr>
        <w:pStyle w:val="ListParagraph"/>
        <w:numPr>
          <w:ilvl w:val="0"/>
          <w:numId w:val="11"/>
        </w:numPr>
      </w:pPr>
      <w:r>
        <w:t>Created and maintained order informational emails for e-commerce platform.</w:t>
      </w:r>
    </w:p>
    <w:p w14:paraId="636937A5" w14:textId="7BE1B855" w:rsidR="00112BC0" w:rsidRDefault="00112BC0" w:rsidP="009B0B5A">
      <w:pPr>
        <w:pStyle w:val="ListParagraph"/>
        <w:numPr>
          <w:ilvl w:val="0"/>
          <w:numId w:val="11"/>
        </w:numPr>
      </w:pPr>
      <w:r>
        <w:t>Collaborated with the Wisconsin Alumni Association to develop their e-commerce platform which made $152,353 in the first year of operation.</w:t>
      </w:r>
    </w:p>
    <w:p w14:paraId="4AF73B86" w14:textId="3BE3C6A5" w:rsidR="00253A2C" w:rsidRDefault="00A4433B" w:rsidP="00112BC0">
      <w:pPr>
        <w:pStyle w:val="ListParagraph"/>
        <w:numPr>
          <w:ilvl w:val="0"/>
          <w:numId w:val="11"/>
        </w:numPr>
      </w:pPr>
      <w:r>
        <w:t>E</w:t>
      </w:r>
      <w:r w:rsidR="00112BC0">
        <w:t>nsured high levels of customer satisfaction through prompt and efficient communication.</w:t>
      </w:r>
    </w:p>
    <w:p w14:paraId="09B36E4E" w14:textId="42AD5C3E" w:rsidR="00253A2C" w:rsidRDefault="00112BC0">
      <w:pPr>
        <w:pStyle w:val="Heading1"/>
      </w:pPr>
      <w:r>
        <w:t>Skills</w:t>
      </w:r>
    </w:p>
    <w:p w14:paraId="69E9B00F" w14:textId="77777777" w:rsidR="00112BC0" w:rsidRDefault="00112BC0" w:rsidP="00112BC0">
      <w:pPr>
        <w:pStyle w:val="ListParagraph"/>
        <w:numPr>
          <w:ilvl w:val="0"/>
          <w:numId w:val="13"/>
        </w:numPr>
        <w:sectPr w:rsidR="00112BC0">
          <w:headerReference w:type="default" r:id="rId8"/>
          <w:footerReference w:type="default" r:id="rId9"/>
          <w:headerReference w:type="first" r:id="rId10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</w:p>
    <w:p w14:paraId="725DEE79" w14:textId="4F9E2F97" w:rsidR="00112BC0" w:rsidRDefault="00112BC0" w:rsidP="00112BC0">
      <w:pPr>
        <w:pStyle w:val="ListParagraph"/>
        <w:numPr>
          <w:ilvl w:val="0"/>
          <w:numId w:val="13"/>
        </w:numPr>
      </w:pPr>
      <w:r>
        <w:t>Photoshop</w:t>
      </w:r>
    </w:p>
    <w:p w14:paraId="186B9312" w14:textId="03AA7B27" w:rsidR="00112BC0" w:rsidRDefault="00112BC0" w:rsidP="006035E7">
      <w:pPr>
        <w:pStyle w:val="ListParagraph"/>
        <w:numPr>
          <w:ilvl w:val="0"/>
          <w:numId w:val="13"/>
        </w:numPr>
      </w:pPr>
      <w:r>
        <w:t>HTML</w:t>
      </w:r>
      <w:r w:rsidR="006035E7">
        <w:t>/</w:t>
      </w:r>
      <w:r>
        <w:t>CSS</w:t>
      </w:r>
      <w:r w:rsidR="006035E7">
        <w:t>/</w:t>
      </w:r>
      <w:r>
        <w:t>Sass</w:t>
      </w:r>
    </w:p>
    <w:p w14:paraId="2C53103B" w14:textId="565B1A36" w:rsidR="00112BC0" w:rsidRDefault="00490055" w:rsidP="00112BC0">
      <w:pPr>
        <w:pStyle w:val="ListParagraph"/>
        <w:numPr>
          <w:ilvl w:val="0"/>
          <w:numId w:val="13"/>
        </w:numPr>
      </w:pPr>
      <w:r>
        <w:t>JavaScript</w:t>
      </w:r>
    </w:p>
    <w:p w14:paraId="767DC767" w14:textId="2E9DB9CA" w:rsidR="00490055" w:rsidRPr="00112BC0" w:rsidRDefault="00112BC0" w:rsidP="00112BC0">
      <w:pPr>
        <w:pStyle w:val="ListParagraph"/>
        <w:numPr>
          <w:ilvl w:val="0"/>
          <w:numId w:val="13"/>
        </w:numPr>
      </w:pPr>
      <w:r>
        <w:t>React</w:t>
      </w:r>
    </w:p>
    <w:p w14:paraId="45140F5C" w14:textId="77777777" w:rsidR="00112BC0" w:rsidRDefault="00112BC0">
      <w:pPr>
        <w:pStyle w:val="Heading2"/>
        <w:sectPr w:rsidR="00112BC0" w:rsidSect="00112BC0">
          <w:type w:val="continuous"/>
          <w:pgSz w:w="12240" w:h="15840"/>
          <w:pgMar w:top="1152" w:right="1123" w:bottom="1195" w:left="1123" w:header="432" w:footer="720" w:gutter="0"/>
          <w:cols w:num="2" w:space="720"/>
          <w:titlePg/>
          <w:docGrid w:linePitch="360"/>
        </w:sectPr>
      </w:pPr>
    </w:p>
    <w:p w14:paraId="70C323B8" w14:textId="77777777" w:rsidR="00CE7679" w:rsidRDefault="00CE7679" w:rsidP="00112BC0">
      <w:pPr>
        <w:pStyle w:val="Heading2"/>
      </w:pPr>
    </w:p>
    <w:p w14:paraId="457B4BB9" w14:textId="0BAFC271" w:rsidR="00112BC0" w:rsidRDefault="00112BC0" w:rsidP="00112BC0">
      <w:pPr>
        <w:pStyle w:val="Heading2"/>
      </w:pPr>
      <w:r>
        <w:t>Associate Degree in Front End Development</w:t>
      </w:r>
    </w:p>
    <w:p w14:paraId="38ACCC7B" w14:textId="39EFE1CD" w:rsidR="00112BC0" w:rsidRDefault="00CE7679" w:rsidP="00112BC0">
      <w:r>
        <w:t>Madison Area Technical College</w:t>
      </w:r>
      <w:r w:rsidR="00A73B44">
        <w:t xml:space="preserve"> </w:t>
      </w:r>
      <w:r w:rsidR="00112BC0">
        <w:t>– December 2023</w:t>
      </w:r>
    </w:p>
    <w:p w14:paraId="5EB00EC9" w14:textId="5903EC40" w:rsidR="00112BC0" w:rsidRDefault="00112BC0" w:rsidP="00112BC0">
      <w:pPr>
        <w:pStyle w:val="Heading1"/>
      </w:pPr>
      <w:r>
        <w:t>Projects</w:t>
      </w:r>
    </w:p>
    <w:p w14:paraId="262AC790" w14:textId="4AD67020" w:rsidR="00112BC0" w:rsidRDefault="00112BC0" w:rsidP="00112BC0">
      <w:pPr>
        <w:rPr>
          <w:b/>
          <w:bCs/>
        </w:rPr>
      </w:pPr>
      <w:r>
        <w:rPr>
          <w:b/>
          <w:bCs/>
        </w:rPr>
        <w:t>www.uwalumnistore.com</w:t>
      </w:r>
    </w:p>
    <w:p w14:paraId="318C6DFB" w14:textId="3475FCE3" w:rsidR="00112BC0" w:rsidRDefault="00112BC0" w:rsidP="00112BC0">
      <w:r>
        <w:t>E-commerce platform for the Wisconsin Alumni Association</w:t>
      </w:r>
    </w:p>
    <w:p w14:paraId="3C49CBF8" w14:textId="08D48863" w:rsidR="00112BC0" w:rsidRDefault="00112BC0" w:rsidP="00112BC0">
      <w:pPr>
        <w:rPr>
          <w:b/>
          <w:bCs/>
        </w:rPr>
      </w:pPr>
      <w:r>
        <w:rPr>
          <w:b/>
          <w:bCs/>
        </w:rPr>
        <w:t>www.uwbookstore.com</w:t>
      </w:r>
    </w:p>
    <w:p w14:paraId="584B5E46" w14:textId="5DF99BC5" w:rsidR="00112BC0" w:rsidRPr="00112BC0" w:rsidRDefault="00112BC0" w:rsidP="00112BC0">
      <w:r>
        <w:t>E-Commerce platform for the University Book Store &amp; their text department</w:t>
      </w:r>
    </w:p>
    <w:sectPr w:rsidR="00112BC0" w:rsidRPr="00112BC0" w:rsidSect="00112BC0">
      <w:type w:val="continuous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543A2" w14:textId="77777777" w:rsidR="00F07A1B" w:rsidRDefault="00F07A1B">
      <w:pPr>
        <w:spacing w:after="0" w:line="240" w:lineRule="auto"/>
      </w:pPr>
      <w:r>
        <w:separator/>
      </w:r>
    </w:p>
  </w:endnote>
  <w:endnote w:type="continuationSeparator" w:id="0">
    <w:p w14:paraId="774EDFC2" w14:textId="77777777" w:rsidR="00F07A1B" w:rsidRDefault="00F0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3D746C" w14:textId="77777777" w:rsidR="00253A2C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1C461" w14:textId="77777777" w:rsidR="00F07A1B" w:rsidRDefault="00F07A1B">
      <w:pPr>
        <w:spacing w:after="0" w:line="240" w:lineRule="auto"/>
      </w:pPr>
      <w:r>
        <w:separator/>
      </w:r>
    </w:p>
  </w:footnote>
  <w:footnote w:type="continuationSeparator" w:id="0">
    <w:p w14:paraId="145AB32F" w14:textId="77777777" w:rsidR="00F07A1B" w:rsidRDefault="00F07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59374" w14:textId="77777777" w:rsidR="00253A2C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FAA7B29" wp14:editId="5A43BAD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F43A150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D028A" w14:textId="77777777" w:rsidR="00253A2C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363E055" wp14:editId="59A2245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D79FFD1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771A4"/>
    <w:multiLevelType w:val="hybridMultilevel"/>
    <w:tmpl w:val="0546A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A19C9"/>
    <w:multiLevelType w:val="hybridMultilevel"/>
    <w:tmpl w:val="4A0ACD3C"/>
    <w:lvl w:ilvl="0" w:tplc="C520D1A6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149EE"/>
    <w:multiLevelType w:val="hybridMultilevel"/>
    <w:tmpl w:val="C3F0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590705">
    <w:abstractNumId w:val="9"/>
  </w:num>
  <w:num w:numId="2" w16cid:durableId="2134443416">
    <w:abstractNumId w:val="7"/>
  </w:num>
  <w:num w:numId="3" w16cid:durableId="1959289443">
    <w:abstractNumId w:val="6"/>
  </w:num>
  <w:num w:numId="4" w16cid:durableId="998920587">
    <w:abstractNumId w:val="5"/>
  </w:num>
  <w:num w:numId="5" w16cid:durableId="1563446836">
    <w:abstractNumId w:val="4"/>
  </w:num>
  <w:num w:numId="6" w16cid:durableId="182281485">
    <w:abstractNumId w:val="8"/>
  </w:num>
  <w:num w:numId="7" w16cid:durableId="1880586878">
    <w:abstractNumId w:val="3"/>
  </w:num>
  <w:num w:numId="8" w16cid:durableId="1337686000">
    <w:abstractNumId w:val="2"/>
  </w:num>
  <w:num w:numId="9" w16cid:durableId="1102192042">
    <w:abstractNumId w:val="1"/>
  </w:num>
  <w:num w:numId="10" w16cid:durableId="1187597572">
    <w:abstractNumId w:val="0"/>
  </w:num>
  <w:num w:numId="11" w16cid:durableId="309486741">
    <w:abstractNumId w:val="12"/>
  </w:num>
  <w:num w:numId="12" w16cid:durableId="1512833509">
    <w:abstractNumId w:val="11"/>
  </w:num>
  <w:num w:numId="13" w16cid:durableId="10623698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C0"/>
    <w:rsid w:val="0001491F"/>
    <w:rsid w:val="001059A4"/>
    <w:rsid w:val="00112BC0"/>
    <w:rsid w:val="00183B69"/>
    <w:rsid w:val="00253A2C"/>
    <w:rsid w:val="0034657D"/>
    <w:rsid w:val="003F72FC"/>
    <w:rsid w:val="00490055"/>
    <w:rsid w:val="004D697B"/>
    <w:rsid w:val="005A3B0B"/>
    <w:rsid w:val="005C3346"/>
    <w:rsid w:val="006035E7"/>
    <w:rsid w:val="00833CD6"/>
    <w:rsid w:val="00841D91"/>
    <w:rsid w:val="00844757"/>
    <w:rsid w:val="008B2085"/>
    <w:rsid w:val="008C2554"/>
    <w:rsid w:val="008D6374"/>
    <w:rsid w:val="009B0B5A"/>
    <w:rsid w:val="00A4433B"/>
    <w:rsid w:val="00A73B44"/>
    <w:rsid w:val="00AC33A8"/>
    <w:rsid w:val="00BA744B"/>
    <w:rsid w:val="00CE7679"/>
    <w:rsid w:val="00EA1A0F"/>
    <w:rsid w:val="00F0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F02C2"/>
  <w15:chartTrackingRefBased/>
  <w15:docId w15:val="{2152ABAB-7843-4F4A-B6BE-DF08F123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112BC0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lay@claytondewey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laytondewey/Library/Containers/com.microsoft.Word/Data/Library/Application%20Support/Microsoft/Office/16.0/DTS/Search/%7b81B4CC3B-EB01-7542-B1B5-189AF2460E2B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48F86ED9F4B31489B7C5BC1D688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34A6C-0017-E04A-A991-43BC760214B6}"/>
      </w:docPartPr>
      <w:docPartBody>
        <w:p w:rsidR="00E90AC6" w:rsidRDefault="00000000">
          <w:pPr>
            <w:pStyle w:val="B48F86ED9F4B31489B7C5BC1D688E02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FE"/>
    <w:rsid w:val="004D51FE"/>
    <w:rsid w:val="004D697B"/>
    <w:rsid w:val="004F720C"/>
    <w:rsid w:val="00540866"/>
    <w:rsid w:val="005C3346"/>
    <w:rsid w:val="007F55AD"/>
    <w:rsid w:val="008A7B13"/>
    <w:rsid w:val="00DC57BC"/>
    <w:rsid w:val="00E50AF6"/>
    <w:rsid w:val="00E90AC6"/>
    <w:rsid w:val="00EA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8F86ED9F4B31489B7C5BC1D688E02A">
    <w:name w:val="B48F86ED9F4B31489B7C5BC1D688E0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{81B4CC3B-EB01-7542-B1B5-189AF2460E2B}tf10002079.dotx</Template>
  <TotalTime>4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Clayton Dewey</cp:lastModifiedBy>
  <cp:revision>6</cp:revision>
  <dcterms:created xsi:type="dcterms:W3CDTF">2024-10-21T15:38:00Z</dcterms:created>
  <dcterms:modified xsi:type="dcterms:W3CDTF">2025-01-20T15:56:00Z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